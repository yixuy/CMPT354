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E2" w:rsidRDefault="00264AE2" w:rsidP="00264AE2">
      <w:r>
        <w:t xml:space="preserve">1.Please using the python IDLE to run the program </w:t>
      </w:r>
    </w:p>
    <w:p w:rsidR="00264AE2" w:rsidRDefault="00264AE2" w:rsidP="00264AE2">
      <w:r>
        <w:rPr>
          <w:noProof/>
          <w:lang w:val="en-CA" w:eastAsia="en-CA"/>
        </w:rPr>
        <w:drawing>
          <wp:inline distT="0" distB="0" distL="0" distR="0">
            <wp:extent cx="5943600" cy="1666994"/>
            <wp:effectExtent l="0" t="0" r="0" b="9525"/>
            <wp:docPr id="1" name="Picture 1" descr="C:\Users\yixuy\AppData\Local\Microsoft\Windows\INetCache\Content.MSO\EF7C5B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xuy\AppData\Local\Microsoft\Windows\INetCache\Content.MSO\EF7C5B4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B6" w:rsidRDefault="00264AE2" w:rsidP="00264AE2">
      <w:r>
        <w:t>2.Follow the instruction on the screen and avoid the invalid input please</w:t>
      </w:r>
    </w:p>
    <w:p w:rsidR="00C02F0E" w:rsidRDefault="00C02F0E" w:rsidP="00264AE2">
      <w:r>
        <w:t>3. You need to search before you book the list.</w:t>
      </w:r>
      <w:bookmarkStart w:id="0" w:name="_GoBack"/>
      <w:bookmarkEnd w:id="0"/>
    </w:p>
    <w:sectPr w:rsidR="00C0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3D"/>
    <w:rsid w:val="00076DF5"/>
    <w:rsid w:val="000D102E"/>
    <w:rsid w:val="00264AE2"/>
    <w:rsid w:val="007E3F3D"/>
    <w:rsid w:val="00C0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F6C4"/>
  <w15:chartTrackingRefBased/>
  <w15:docId w15:val="{C6553165-7CED-4F95-9E52-6D36DE1B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6E8493AC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Ye</dc:creator>
  <cp:keywords/>
  <dc:description/>
  <cp:lastModifiedBy>Henry Ye</cp:lastModifiedBy>
  <cp:revision>3</cp:revision>
  <dcterms:created xsi:type="dcterms:W3CDTF">2019-12-01T20:04:00Z</dcterms:created>
  <dcterms:modified xsi:type="dcterms:W3CDTF">2019-12-02T05:34:00Z</dcterms:modified>
</cp:coreProperties>
</file>